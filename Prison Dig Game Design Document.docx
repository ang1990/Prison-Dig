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4CD" w:rsidRPr="00B74EE6" w:rsidRDefault="00A274CD" w:rsidP="00A274CD">
      <w:pPr>
        <w:jc w:val="center"/>
        <w:rPr>
          <w:rStyle w:val="BookTitle"/>
          <w:i w:val="0"/>
          <w:sz w:val="80"/>
          <w:szCs w:val="80"/>
          <w:lang w:val="en-SG"/>
        </w:rPr>
      </w:pPr>
      <w:r w:rsidRPr="00B74EE6">
        <w:rPr>
          <w:rStyle w:val="BookTitle"/>
          <w:i w:val="0"/>
          <w:sz w:val="80"/>
          <w:szCs w:val="80"/>
          <w:lang w:val="en-SG"/>
        </w:rPr>
        <w:t>Prison Dig Game</w:t>
      </w:r>
    </w:p>
    <w:p w:rsidR="00A274CD" w:rsidRPr="00B74EE6" w:rsidRDefault="00A274CD" w:rsidP="00A274CD">
      <w:pPr>
        <w:rPr>
          <w:rStyle w:val="BookTitle"/>
          <w:i w:val="0"/>
          <w:lang w:val="en-SG"/>
        </w:rPr>
      </w:pPr>
    </w:p>
    <w:p w:rsidR="00A274CD" w:rsidRPr="00B74EE6" w:rsidRDefault="00A274CD" w:rsidP="00A274CD">
      <w:pPr>
        <w:rPr>
          <w:rStyle w:val="BookTitle"/>
          <w:b w:val="0"/>
          <w:i w:val="0"/>
          <w:lang w:val="en-SG"/>
        </w:rPr>
      </w:pPr>
      <w:r w:rsidRPr="00B74EE6">
        <w:rPr>
          <w:rStyle w:val="BookTitle"/>
          <w:b w:val="0"/>
          <w:i w:val="0"/>
          <w:lang w:val="en-SG"/>
        </w:rPr>
        <w:t>Working Title: Prison Dig</w:t>
      </w:r>
    </w:p>
    <w:p w:rsidR="00A274CD" w:rsidRPr="00B74EE6" w:rsidRDefault="00A274CD" w:rsidP="00A274CD">
      <w:pPr>
        <w:rPr>
          <w:rStyle w:val="BookTitle"/>
          <w:b w:val="0"/>
          <w:i w:val="0"/>
          <w:lang w:val="en-SG"/>
        </w:rPr>
      </w:pPr>
    </w:p>
    <w:p w:rsidR="00A274CD" w:rsidRPr="00B74EE6" w:rsidRDefault="00A274CD" w:rsidP="00A274CD">
      <w:pPr>
        <w:pStyle w:val="Heading1"/>
        <w:rPr>
          <w:rFonts w:asciiTheme="minorHAnsi" w:eastAsia="Times New Roman" w:hAnsiTheme="minorHAnsi"/>
          <w:lang w:val="en-SG" w:eastAsia="en-SG"/>
        </w:rPr>
      </w:pPr>
      <w:r w:rsidRPr="00B74EE6">
        <w:rPr>
          <w:rFonts w:asciiTheme="minorHAnsi" w:eastAsia="Times New Roman" w:hAnsiTheme="minorHAnsi"/>
          <w:lang w:val="en-SG" w:eastAsia="en-SG"/>
        </w:rPr>
        <w:t>Story</w:t>
      </w:r>
      <w:r w:rsidR="005E56E3" w:rsidRPr="00B74EE6">
        <w:rPr>
          <w:rFonts w:asciiTheme="minorHAnsi" w:eastAsia="Times New Roman" w:hAnsiTheme="minorHAnsi"/>
          <w:lang w:val="en-SG" w:eastAsia="en-SG"/>
        </w:rPr>
        <w:t xml:space="preserve"> (Post-MVP)</w:t>
      </w:r>
    </w:p>
    <w:p w:rsidR="00A274CD" w:rsidRPr="00B74EE6" w:rsidRDefault="00A274CD" w:rsidP="00A274CD">
      <w:pPr>
        <w:rPr>
          <w:lang w:val="en-SG" w:eastAsia="en-SG"/>
        </w:rPr>
      </w:pPr>
      <w:r w:rsidRPr="00B74EE6">
        <w:rPr>
          <w:lang w:val="en-SG" w:eastAsia="en-SG"/>
        </w:rPr>
        <w:t>You play as a prisoner who has managed to escape the prison compound by digging his way underground out of his prison cell (The cell was located on the lowest floor of the prison for some reason).</w:t>
      </w:r>
    </w:p>
    <w:p w:rsidR="00A274CD" w:rsidRPr="00B74EE6" w:rsidRDefault="00A274CD" w:rsidP="00A274CD">
      <w:pPr>
        <w:rPr>
          <w:lang w:val="en-SG" w:eastAsia="en-SG"/>
        </w:rPr>
      </w:pPr>
    </w:p>
    <w:p w:rsidR="00A274CD" w:rsidRPr="00B74EE6" w:rsidRDefault="00A274CD" w:rsidP="00A274CD">
      <w:pPr>
        <w:rPr>
          <w:lang w:val="en-SG" w:eastAsia="en-SG"/>
        </w:rPr>
      </w:pPr>
      <w:r w:rsidRPr="00B74EE6">
        <w:rPr>
          <w:lang w:val="en-SG" w:eastAsia="en-SG"/>
        </w:rPr>
        <w:t xml:space="preserve">Dig your way to the next country (into Canada, from USA) while thwarting police who try to apprehend you using a variety of equipment such as dynamite, </w:t>
      </w:r>
      <w:r w:rsidR="00EA3EB6" w:rsidRPr="00B74EE6">
        <w:rPr>
          <w:lang w:val="en-SG" w:eastAsia="en-SG"/>
        </w:rPr>
        <w:t>stun guns, and even the environment (water mains, sewers).</w:t>
      </w:r>
    </w:p>
    <w:p w:rsidR="00A274CD" w:rsidRPr="00B74EE6" w:rsidRDefault="00A274CD" w:rsidP="00A274CD">
      <w:pPr>
        <w:pStyle w:val="Heading1"/>
        <w:rPr>
          <w:rFonts w:asciiTheme="minorHAnsi" w:eastAsia="Times New Roman" w:hAnsiTheme="minorHAnsi"/>
          <w:lang w:val="en-SG" w:eastAsia="en-SG"/>
        </w:rPr>
      </w:pPr>
      <w:r w:rsidRPr="00B74EE6">
        <w:rPr>
          <w:rFonts w:asciiTheme="minorHAnsi" w:eastAsia="Times New Roman" w:hAnsiTheme="minorHAnsi"/>
          <w:lang w:val="en-SG" w:eastAsia="en-SG"/>
        </w:rPr>
        <w:t>Characters</w:t>
      </w:r>
      <w:r w:rsidR="005E56E3" w:rsidRPr="00B74EE6">
        <w:rPr>
          <w:rFonts w:asciiTheme="minorHAnsi" w:eastAsia="Times New Roman" w:hAnsiTheme="minorHAnsi"/>
          <w:lang w:val="en-SG" w:eastAsia="en-SG"/>
        </w:rPr>
        <w:t xml:space="preserve"> (Post-MVP)</w:t>
      </w:r>
    </w:p>
    <w:p w:rsidR="00EA3EB6" w:rsidRPr="00B74EE6" w:rsidRDefault="00EA3EB6" w:rsidP="00EA3EB6">
      <w:pPr>
        <w:rPr>
          <w:lang w:val="en-SG" w:eastAsia="en-SG"/>
        </w:rPr>
      </w:pPr>
      <w:r w:rsidRPr="00B74EE6">
        <w:rPr>
          <w:lang w:val="en-SG" w:eastAsia="en-SG"/>
        </w:rPr>
        <w:t>Protagonist (You):</w:t>
      </w:r>
    </w:p>
    <w:p w:rsidR="00EA3EB6" w:rsidRPr="00B74EE6" w:rsidRDefault="00EA3EB6" w:rsidP="00EA3EB6">
      <w:pPr>
        <w:rPr>
          <w:lang w:val="en-SG" w:eastAsia="en-SG"/>
        </w:rPr>
      </w:pPr>
      <w:r w:rsidRPr="00B74EE6">
        <w:rPr>
          <w:lang w:val="en-SG" w:eastAsia="en-SG"/>
        </w:rPr>
        <w:t>A prisoner who’s sick and tired of living the con life. You have managed to dig a 6-foot hole into the ground using a metal spoon you filched from the prison mess, but now that you’ve managed to smuggle in a real shovel, you can finally start with the real prison breaking.</w:t>
      </w:r>
      <w:r w:rsidR="002C19B4" w:rsidRPr="00B74EE6">
        <w:rPr>
          <w:lang w:val="en-SG" w:eastAsia="en-SG"/>
        </w:rPr>
        <w:t xml:space="preserve"> </w:t>
      </w:r>
    </w:p>
    <w:p w:rsidR="00EA3EB6" w:rsidRPr="00B74EE6" w:rsidRDefault="00A274CD" w:rsidP="00A274CD">
      <w:pPr>
        <w:pStyle w:val="Heading1"/>
        <w:rPr>
          <w:rFonts w:asciiTheme="minorHAnsi" w:eastAsia="Times New Roman" w:hAnsiTheme="minorHAnsi"/>
          <w:lang w:val="en-SG" w:eastAsia="en-SG"/>
        </w:rPr>
      </w:pPr>
      <w:r w:rsidRPr="00B74EE6">
        <w:rPr>
          <w:rFonts w:asciiTheme="minorHAnsi" w:eastAsia="Times New Roman" w:hAnsiTheme="minorHAnsi"/>
          <w:lang w:val="en-SG" w:eastAsia="en-SG"/>
        </w:rPr>
        <w:t>Level/environment design</w:t>
      </w:r>
      <w:r w:rsidR="00EA3EB6" w:rsidRPr="00B74EE6">
        <w:rPr>
          <w:rFonts w:asciiTheme="minorHAnsi" w:eastAsia="Times New Roman" w:hAnsiTheme="minorHAnsi"/>
          <w:lang w:val="en-SG" w:eastAsia="en-SG"/>
        </w:rPr>
        <w:t xml:space="preserve"> (Post-MVP)</w:t>
      </w:r>
    </w:p>
    <w:p w:rsidR="00EA3EB6" w:rsidRPr="00B74EE6" w:rsidRDefault="00EA3EB6" w:rsidP="00EA3EB6">
      <w:pPr>
        <w:rPr>
          <w:lang w:val="en-SG" w:eastAsia="en-SG"/>
        </w:rPr>
      </w:pPr>
      <w:r w:rsidRPr="00B74EE6">
        <w:rPr>
          <w:lang w:val="en-SG" w:eastAsia="en-SG"/>
        </w:rPr>
        <w:t>All underground:</w:t>
      </w:r>
    </w:p>
    <w:p w:rsidR="00EA3EB6" w:rsidRPr="00B74EE6" w:rsidRDefault="00EA3EB6" w:rsidP="00EA3EB6">
      <w:pPr>
        <w:rPr>
          <w:lang w:val="en-SG" w:eastAsia="en-SG"/>
        </w:rPr>
      </w:pPr>
      <w:r w:rsidRPr="00B74EE6">
        <w:rPr>
          <w:lang w:val="en-SG" w:eastAsia="en-SG"/>
        </w:rPr>
        <w:t>Biomes are (this can change with time):</w:t>
      </w:r>
    </w:p>
    <w:p w:rsidR="00EA3EB6" w:rsidRPr="00B74EE6" w:rsidRDefault="00EA3EB6" w:rsidP="00EA3EB6">
      <w:pPr>
        <w:rPr>
          <w:lang w:val="en-SG" w:eastAsia="en-SG"/>
        </w:rPr>
      </w:pPr>
      <w:r w:rsidRPr="00B74EE6">
        <w:rPr>
          <w:lang w:val="en-SG" w:eastAsia="en-SG"/>
        </w:rPr>
        <w:t>Desert – Sandy themed dirt, digging is fast. Unfortunately, the police can dig fast too.</w:t>
      </w:r>
    </w:p>
    <w:p w:rsidR="00EA3EB6" w:rsidRPr="00B74EE6" w:rsidRDefault="00EA3EB6" w:rsidP="00EA3EB6">
      <w:pPr>
        <w:rPr>
          <w:lang w:val="en-SG" w:eastAsia="en-SG"/>
        </w:rPr>
      </w:pPr>
      <w:r w:rsidRPr="00B74EE6">
        <w:rPr>
          <w:lang w:val="en-SG" w:eastAsia="en-SG"/>
        </w:rPr>
        <w:t>Suburban – Temperate climate themed dirt, digging is slower, some water mains around.</w:t>
      </w:r>
    </w:p>
    <w:p w:rsidR="00EA3EB6" w:rsidRPr="00B74EE6" w:rsidRDefault="00EA3EB6" w:rsidP="00EA3EB6">
      <w:pPr>
        <w:rPr>
          <w:lang w:val="en-SG" w:eastAsia="en-SG"/>
        </w:rPr>
      </w:pPr>
      <w:r w:rsidRPr="00B74EE6">
        <w:rPr>
          <w:lang w:val="en-SG" w:eastAsia="en-SG"/>
        </w:rPr>
        <w:t>Big City –</w:t>
      </w:r>
      <w:r w:rsidR="005E56E3" w:rsidRPr="00B74EE6">
        <w:rPr>
          <w:lang w:val="en-SG" w:eastAsia="en-SG"/>
        </w:rPr>
        <w:t xml:space="preserve"> Dirt same as suburban,</w:t>
      </w:r>
      <w:r w:rsidRPr="00B74EE6">
        <w:rPr>
          <w:lang w:val="en-SG" w:eastAsia="en-SG"/>
        </w:rPr>
        <w:t xml:space="preserve"> </w:t>
      </w:r>
      <w:r w:rsidR="005E56E3" w:rsidRPr="00B74EE6">
        <w:rPr>
          <w:lang w:val="en-SG" w:eastAsia="en-SG"/>
        </w:rPr>
        <w:t>more bedrock present, electricity mains and subway lines present.</w:t>
      </w:r>
    </w:p>
    <w:p w:rsidR="00A274CD" w:rsidRPr="00B74EE6" w:rsidRDefault="00A274CD" w:rsidP="00A274CD">
      <w:pPr>
        <w:pStyle w:val="Heading1"/>
        <w:rPr>
          <w:rFonts w:asciiTheme="minorHAnsi" w:eastAsia="Times New Roman" w:hAnsiTheme="minorHAnsi"/>
          <w:lang w:val="en-SG" w:eastAsia="en-SG"/>
        </w:rPr>
      </w:pPr>
      <w:r w:rsidRPr="00B74EE6">
        <w:rPr>
          <w:rFonts w:asciiTheme="minorHAnsi" w:eastAsia="Times New Roman" w:hAnsiTheme="minorHAnsi"/>
          <w:lang w:val="en-SG" w:eastAsia="en-SG"/>
        </w:rPr>
        <w:t>Gameplay</w:t>
      </w:r>
    </w:p>
    <w:p w:rsidR="005E56E3" w:rsidRPr="00B74EE6" w:rsidRDefault="005E56E3" w:rsidP="005E56E3">
      <w:pPr>
        <w:rPr>
          <w:lang w:val="en-SG" w:eastAsia="en-SG"/>
        </w:rPr>
      </w:pPr>
      <w:r w:rsidRPr="00B74EE6">
        <w:rPr>
          <w:lang w:val="en-SG" w:eastAsia="en-SG"/>
        </w:rPr>
        <w:t xml:space="preserve">Core Mechanic: DIG </w:t>
      </w:r>
      <w:proofErr w:type="spellStart"/>
      <w:r w:rsidRPr="00B74EE6">
        <w:rPr>
          <w:lang w:val="en-SG" w:eastAsia="en-SG"/>
        </w:rPr>
        <w:t>DIG</w:t>
      </w:r>
      <w:proofErr w:type="spellEnd"/>
      <w:r w:rsidRPr="00B74EE6">
        <w:rPr>
          <w:lang w:val="en-SG" w:eastAsia="en-SG"/>
        </w:rPr>
        <w:t xml:space="preserve"> </w:t>
      </w:r>
      <w:proofErr w:type="spellStart"/>
      <w:r w:rsidRPr="00B74EE6">
        <w:rPr>
          <w:lang w:val="en-SG" w:eastAsia="en-SG"/>
        </w:rPr>
        <w:t>DIG</w:t>
      </w:r>
      <w:proofErr w:type="spellEnd"/>
      <w:r w:rsidRPr="00B74EE6">
        <w:rPr>
          <w:lang w:val="en-SG" w:eastAsia="en-SG"/>
        </w:rPr>
        <w:t>!</w:t>
      </w:r>
    </w:p>
    <w:p w:rsidR="005E56E3" w:rsidRPr="00B74EE6" w:rsidRDefault="005E56E3" w:rsidP="005E56E3">
      <w:pPr>
        <w:rPr>
          <w:lang w:val="en-SG" w:eastAsia="en-SG"/>
        </w:rPr>
      </w:pPr>
    </w:p>
    <w:p w:rsidR="005E56E3" w:rsidRPr="00B74EE6" w:rsidRDefault="005E56E3" w:rsidP="005E56E3">
      <w:pPr>
        <w:rPr>
          <w:lang w:val="en-SG" w:eastAsia="en-SG"/>
        </w:rPr>
      </w:pPr>
      <w:r w:rsidRPr="00B74EE6">
        <w:rPr>
          <w:lang w:val="en-SG" w:eastAsia="en-SG"/>
        </w:rPr>
        <w:t>Playing field is a simple 2-D grid rendered from a top-down perspective.</w:t>
      </w:r>
      <w:r w:rsidR="002C19B4" w:rsidRPr="00B74EE6">
        <w:rPr>
          <w:lang w:val="en-SG" w:eastAsia="en-SG"/>
        </w:rPr>
        <w:t xml:space="preserve"> Level (in</w:t>
      </w:r>
      <w:proofErr w:type="gramStart"/>
      <w:r w:rsidR="002C19B4" w:rsidRPr="00B74EE6">
        <w:rPr>
          <w:lang w:val="en-SG" w:eastAsia="en-SG"/>
        </w:rPr>
        <w:t>)finitely</w:t>
      </w:r>
      <w:proofErr w:type="gramEnd"/>
      <w:r w:rsidR="002C19B4" w:rsidRPr="00B74EE6">
        <w:rPr>
          <w:lang w:val="en-SG" w:eastAsia="en-SG"/>
        </w:rPr>
        <w:t xml:space="preserve"> scrolls forward.</w:t>
      </w:r>
    </w:p>
    <w:p w:rsidR="002C19B4" w:rsidRPr="00B74EE6" w:rsidRDefault="002C19B4" w:rsidP="005E56E3">
      <w:pPr>
        <w:rPr>
          <w:lang w:val="en-SG" w:eastAsia="en-SG"/>
        </w:rPr>
      </w:pPr>
    </w:p>
    <w:p w:rsidR="002C19B4" w:rsidRPr="00B74EE6" w:rsidRDefault="002C19B4" w:rsidP="005E56E3">
      <w:pPr>
        <w:rPr>
          <w:lang w:val="en-SG" w:eastAsia="en-SG"/>
        </w:rPr>
      </w:pPr>
      <w:r w:rsidRPr="00B74EE6">
        <w:rPr>
          <w:lang w:val="en-SG" w:eastAsia="en-SG"/>
        </w:rPr>
        <w:t>Level will switch between biomes after set distances (POST-MVP)</w:t>
      </w:r>
    </w:p>
    <w:p w:rsidR="005E56E3" w:rsidRPr="00B74EE6" w:rsidRDefault="005E56E3" w:rsidP="005E56E3">
      <w:pPr>
        <w:rPr>
          <w:lang w:val="en-SG" w:eastAsia="en-SG"/>
        </w:rPr>
      </w:pPr>
    </w:p>
    <w:p w:rsidR="005E56E3" w:rsidRPr="00B74EE6" w:rsidRDefault="005E56E3" w:rsidP="005E56E3">
      <w:pPr>
        <w:rPr>
          <w:lang w:val="en-SG" w:eastAsia="en-SG"/>
        </w:rPr>
      </w:pPr>
      <w:r w:rsidRPr="00B74EE6">
        <w:rPr>
          <w:lang w:val="en-SG" w:eastAsia="en-SG"/>
        </w:rPr>
        <w:t>The player can also use items such as dynamite and stun guns to block tunnels, incapacitate police, or dig faster. (POST-MVP)</w:t>
      </w:r>
    </w:p>
    <w:p w:rsidR="002C19B4" w:rsidRPr="00B74EE6" w:rsidRDefault="002C19B4" w:rsidP="005E56E3">
      <w:pPr>
        <w:rPr>
          <w:lang w:val="en-SG" w:eastAsia="en-SG"/>
        </w:rPr>
      </w:pPr>
    </w:p>
    <w:p w:rsidR="002C19B4" w:rsidRPr="00B74EE6" w:rsidRDefault="002C19B4" w:rsidP="005E56E3">
      <w:pPr>
        <w:rPr>
          <w:lang w:val="en-SG" w:eastAsia="en-SG"/>
        </w:rPr>
      </w:pPr>
      <w:r w:rsidRPr="00B74EE6">
        <w:rPr>
          <w:lang w:val="en-SG" w:eastAsia="en-SG"/>
        </w:rPr>
        <w:t>The game also has left/right bounds, and creates the game in chunks as the player moves forward, destroying chunks that are too far behind the player (</w:t>
      </w:r>
      <w:r w:rsidR="006F5665" w:rsidRPr="00B74EE6">
        <w:rPr>
          <w:lang w:val="en-SG" w:eastAsia="en-SG"/>
        </w:rPr>
        <w:t>or</w:t>
      </w:r>
      <w:r w:rsidRPr="00B74EE6">
        <w:rPr>
          <w:lang w:val="en-SG" w:eastAsia="en-SG"/>
        </w:rPr>
        <w:t xml:space="preserve"> have no police or</w:t>
      </w:r>
      <w:r w:rsidR="006F5665" w:rsidRPr="00B74EE6">
        <w:rPr>
          <w:lang w:val="en-SG" w:eastAsia="en-SG"/>
        </w:rPr>
        <w:t xml:space="preserve"> other</w:t>
      </w:r>
      <w:r w:rsidRPr="00B74EE6">
        <w:rPr>
          <w:lang w:val="en-SG" w:eastAsia="en-SG"/>
        </w:rPr>
        <w:t xml:space="preserve"> moving objects</w:t>
      </w:r>
      <w:r w:rsidR="006F5665" w:rsidRPr="00B74EE6">
        <w:rPr>
          <w:lang w:val="en-SG" w:eastAsia="en-SG"/>
        </w:rPr>
        <w:t>)</w:t>
      </w:r>
      <w:r w:rsidRPr="00B74EE6">
        <w:rPr>
          <w:lang w:val="en-SG" w:eastAsia="en-SG"/>
        </w:rPr>
        <w:t xml:space="preserve"> </w:t>
      </w:r>
    </w:p>
    <w:p w:rsidR="00A274CD" w:rsidRPr="00B74EE6" w:rsidRDefault="00A274CD" w:rsidP="00A274CD">
      <w:pPr>
        <w:pStyle w:val="Heading1"/>
        <w:rPr>
          <w:rFonts w:asciiTheme="minorHAnsi" w:eastAsia="Times New Roman" w:hAnsiTheme="minorHAnsi"/>
          <w:lang w:val="en-SG" w:eastAsia="en-SG"/>
        </w:rPr>
      </w:pPr>
      <w:r w:rsidRPr="00B74EE6">
        <w:rPr>
          <w:rFonts w:asciiTheme="minorHAnsi" w:eastAsia="Times New Roman" w:hAnsiTheme="minorHAnsi"/>
          <w:lang w:val="en-SG" w:eastAsia="en-SG"/>
        </w:rPr>
        <w:t>Art</w:t>
      </w:r>
    </w:p>
    <w:p w:rsidR="005E56E3" w:rsidRPr="00B74EE6" w:rsidRDefault="005E56E3" w:rsidP="005E56E3">
      <w:pPr>
        <w:rPr>
          <w:lang w:val="en-SG" w:eastAsia="en-SG"/>
        </w:rPr>
      </w:pPr>
      <w:r w:rsidRPr="00B74EE6">
        <w:rPr>
          <w:lang w:val="en-SG" w:eastAsia="en-SG"/>
        </w:rPr>
        <w:t>2D pixel-based art, using simple 32x32 sprites per block.</w:t>
      </w:r>
    </w:p>
    <w:p w:rsidR="005E56E3" w:rsidRPr="00B74EE6" w:rsidRDefault="005E56E3" w:rsidP="005E56E3">
      <w:pPr>
        <w:rPr>
          <w:lang w:val="en-SG" w:eastAsia="en-SG"/>
        </w:rPr>
      </w:pPr>
    </w:p>
    <w:p w:rsidR="005E56E3" w:rsidRPr="00B74EE6" w:rsidRDefault="005E56E3" w:rsidP="005E56E3">
      <w:pPr>
        <w:rPr>
          <w:lang w:val="en-SG" w:eastAsia="en-SG"/>
        </w:rPr>
      </w:pPr>
      <w:r w:rsidRPr="00B74EE6">
        <w:rPr>
          <w:lang w:val="en-SG" w:eastAsia="en-SG"/>
        </w:rPr>
        <w:lastRenderedPageBreak/>
        <w:t>For the MVP, we will use whatever sprites we can find from the asset store to serve as placeholders.</w:t>
      </w:r>
    </w:p>
    <w:p w:rsidR="005E56E3" w:rsidRPr="00B74EE6" w:rsidRDefault="005E56E3" w:rsidP="005E56E3">
      <w:pPr>
        <w:rPr>
          <w:lang w:val="en-SG" w:eastAsia="en-SG"/>
        </w:rPr>
      </w:pPr>
    </w:p>
    <w:p w:rsidR="005E56E3" w:rsidRPr="00B74EE6" w:rsidRDefault="005E56E3" w:rsidP="005E56E3">
      <w:pPr>
        <w:rPr>
          <w:lang w:val="en-SG" w:eastAsia="en-SG"/>
        </w:rPr>
      </w:pPr>
      <w:r w:rsidRPr="00B74EE6">
        <w:rPr>
          <w:lang w:val="en-SG" w:eastAsia="en-SG"/>
        </w:rPr>
        <w:t>Moving forward, the art should follow a consistent 80’s arcade theme. The dirt should remain largely neutral/natural (Black/Grey/Brown), while special features should be distinct (Warm/Cool colours like Red/Blue/Yellow).</w:t>
      </w:r>
    </w:p>
    <w:p w:rsidR="005E56E3" w:rsidRPr="00B74EE6" w:rsidRDefault="005E56E3" w:rsidP="005E56E3">
      <w:pPr>
        <w:rPr>
          <w:lang w:val="en-SG" w:eastAsia="en-SG"/>
        </w:rPr>
      </w:pPr>
    </w:p>
    <w:p w:rsidR="005E56E3" w:rsidRPr="00B74EE6" w:rsidRDefault="002C19B4" w:rsidP="005E56E3">
      <w:pPr>
        <w:rPr>
          <w:lang w:val="en-SG" w:eastAsia="en-SG"/>
        </w:rPr>
      </w:pPr>
      <w:r w:rsidRPr="00B74EE6">
        <w:rPr>
          <w:lang w:val="en-SG" w:eastAsia="en-SG"/>
        </w:rPr>
        <w:t>Player wears blue jumpsuit (brown splotches if possible), and wears a red cap to distinguish himself from the environment.</w:t>
      </w:r>
    </w:p>
    <w:p w:rsidR="002C19B4" w:rsidRPr="00B74EE6" w:rsidRDefault="002C19B4" w:rsidP="005E56E3">
      <w:pPr>
        <w:rPr>
          <w:lang w:val="en-SG" w:eastAsia="en-SG"/>
        </w:rPr>
      </w:pPr>
    </w:p>
    <w:p w:rsidR="002C19B4" w:rsidRPr="00B74EE6" w:rsidRDefault="002C19B4" w:rsidP="005E56E3">
      <w:pPr>
        <w:rPr>
          <w:lang w:val="en-SG" w:eastAsia="en-SG"/>
        </w:rPr>
      </w:pPr>
      <w:r w:rsidRPr="00B74EE6">
        <w:rPr>
          <w:lang w:val="en-SG" w:eastAsia="en-SG"/>
        </w:rPr>
        <w:t>Police will be in blue.</w:t>
      </w:r>
    </w:p>
    <w:p w:rsidR="005E56E3" w:rsidRPr="00B74EE6" w:rsidRDefault="005E56E3" w:rsidP="005E56E3">
      <w:pPr>
        <w:rPr>
          <w:lang w:val="en-SG" w:eastAsia="en-SG"/>
        </w:rPr>
      </w:pPr>
    </w:p>
    <w:p w:rsidR="00A274CD" w:rsidRPr="00B74EE6" w:rsidRDefault="00A274CD" w:rsidP="00A274CD">
      <w:pPr>
        <w:pStyle w:val="Heading1"/>
        <w:rPr>
          <w:rFonts w:asciiTheme="minorHAnsi" w:eastAsia="Times New Roman" w:hAnsiTheme="minorHAnsi"/>
          <w:lang w:val="en-SG" w:eastAsia="en-SG"/>
        </w:rPr>
      </w:pPr>
      <w:r w:rsidRPr="00B74EE6">
        <w:rPr>
          <w:rFonts w:asciiTheme="minorHAnsi" w:eastAsia="Times New Roman" w:hAnsiTheme="minorHAnsi"/>
          <w:lang w:val="en-SG" w:eastAsia="en-SG"/>
        </w:rPr>
        <w:t>Sound and Music</w:t>
      </w:r>
      <w:r w:rsidR="002C19B4" w:rsidRPr="00B74EE6">
        <w:rPr>
          <w:rFonts w:asciiTheme="minorHAnsi" w:eastAsia="Times New Roman" w:hAnsiTheme="minorHAnsi"/>
          <w:lang w:val="en-SG" w:eastAsia="en-SG"/>
        </w:rPr>
        <w:t xml:space="preserve"> (Post MVP)</w:t>
      </w:r>
    </w:p>
    <w:p w:rsidR="002C19B4" w:rsidRPr="00B74EE6" w:rsidRDefault="002C19B4" w:rsidP="005E56E3">
      <w:pPr>
        <w:rPr>
          <w:lang w:val="en-SG" w:eastAsia="en-SG"/>
        </w:rPr>
      </w:pPr>
      <w:r w:rsidRPr="00B74EE6">
        <w:rPr>
          <w:lang w:val="en-SG" w:eastAsia="en-SG"/>
        </w:rPr>
        <w:t>BGM: 80’s chiptune style. Likely will have to pay someone to compose it for us.</w:t>
      </w:r>
    </w:p>
    <w:p w:rsidR="006F5665" w:rsidRPr="00B74EE6" w:rsidRDefault="006F5665" w:rsidP="005E56E3">
      <w:pPr>
        <w:rPr>
          <w:lang w:val="en-SG" w:eastAsia="en-SG"/>
        </w:rPr>
      </w:pPr>
      <w:r w:rsidRPr="00B74EE6">
        <w:rPr>
          <w:lang w:val="en-SG" w:eastAsia="en-SG"/>
        </w:rPr>
        <w:t>SFX: 80’s chiptune style.</w:t>
      </w:r>
    </w:p>
    <w:p w:rsidR="00EA3EB6" w:rsidRPr="00B74EE6" w:rsidRDefault="00A274CD" w:rsidP="00EA3EB6">
      <w:pPr>
        <w:pStyle w:val="Heading1"/>
        <w:rPr>
          <w:rFonts w:asciiTheme="minorHAnsi" w:eastAsia="Times New Roman" w:hAnsiTheme="minorHAnsi"/>
          <w:lang w:val="en-SG" w:eastAsia="en-SG"/>
        </w:rPr>
      </w:pPr>
      <w:r w:rsidRPr="00B74EE6">
        <w:rPr>
          <w:rFonts w:asciiTheme="minorHAnsi" w:eastAsia="Times New Roman" w:hAnsiTheme="minorHAnsi"/>
          <w:lang w:val="en-SG" w:eastAsia="en-SG"/>
        </w:rPr>
        <w:t>User Interface, Game Controls</w:t>
      </w:r>
    </w:p>
    <w:p w:rsidR="005E56E3" w:rsidRPr="00B74EE6" w:rsidRDefault="002C19B4" w:rsidP="005E56E3">
      <w:pPr>
        <w:rPr>
          <w:lang w:val="en-SG" w:eastAsia="en-SG"/>
        </w:rPr>
      </w:pPr>
      <w:r w:rsidRPr="00B74EE6">
        <w:rPr>
          <w:lang w:val="en-SG" w:eastAsia="en-SG"/>
        </w:rPr>
        <w:t>‘Up down left right’ touch buttons on lower-left of screen.</w:t>
      </w:r>
    </w:p>
    <w:p w:rsidR="002C19B4" w:rsidRPr="00B74EE6" w:rsidRDefault="002C19B4" w:rsidP="005E56E3">
      <w:pPr>
        <w:rPr>
          <w:lang w:val="en-SG" w:eastAsia="en-SG"/>
        </w:rPr>
      </w:pPr>
    </w:p>
    <w:p w:rsidR="002C19B4" w:rsidRPr="00B74EE6" w:rsidRDefault="002C19B4" w:rsidP="005E56E3">
      <w:pPr>
        <w:rPr>
          <w:lang w:val="en-SG" w:eastAsia="en-SG"/>
        </w:rPr>
      </w:pPr>
      <w:r w:rsidRPr="00B74EE6">
        <w:rPr>
          <w:lang w:val="en-SG" w:eastAsia="en-SG"/>
        </w:rPr>
        <w:t>Use equipment buttons on lower-right of screen. (Post MVP)</w:t>
      </w:r>
    </w:p>
    <w:p w:rsidR="00EA3EB6" w:rsidRPr="00B74EE6" w:rsidRDefault="00EA3EB6" w:rsidP="00EA3EB6">
      <w:pPr>
        <w:pStyle w:val="Heading1"/>
        <w:rPr>
          <w:rFonts w:asciiTheme="minorHAnsi" w:hAnsiTheme="minorHAnsi"/>
          <w:lang w:val="en-SG" w:eastAsia="en-SG"/>
        </w:rPr>
      </w:pPr>
      <w:r w:rsidRPr="00B74EE6">
        <w:rPr>
          <w:rFonts w:asciiTheme="minorHAnsi" w:hAnsiTheme="minorHAnsi"/>
          <w:lang w:val="en-SG" w:eastAsia="en-SG"/>
        </w:rPr>
        <w:t>Minimum Viable Product (MVP)</w:t>
      </w:r>
    </w:p>
    <w:p w:rsidR="002C19B4" w:rsidRPr="00B74EE6" w:rsidRDefault="002C19B4" w:rsidP="00A274CD">
      <w:pPr>
        <w:rPr>
          <w:rStyle w:val="BookTitle"/>
          <w:b w:val="0"/>
          <w:i w:val="0"/>
          <w:lang w:val="en-SG"/>
        </w:rPr>
      </w:pPr>
      <w:r w:rsidRPr="00B74EE6">
        <w:rPr>
          <w:rStyle w:val="BookTitle"/>
          <w:b w:val="0"/>
          <w:i w:val="0"/>
          <w:lang w:val="en-SG"/>
        </w:rPr>
        <w:t>Single level, no enemies, player can only dig.</w:t>
      </w:r>
    </w:p>
    <w:p w:rsidR="002C19B4" w:rsidRPr="00B74EE6" w:rsidRDefault="002C19B4" w:rsidP="00A274CD">
      <w:pPr>
        <w:rPr>
          <w:rStyle w:val="BookTitle"/>
          <w:b w:val="0"/>
          <w:i w:val="0"/>
          <w:lang w:val="en-SG"/>
        </w:rPr>
      </w:pPr>
      <w:r w:rsidRPr="00B74EE6">
        <w:rPr>
          <w:rStyle w:val="BookTitle"/>
          <w:b w:val="0"/>
          <w:i w:val="0"/>
          <w:lang w:val="en-SG"/>
        </w:rPr>
        <w:t>Bedrock walls on left and right to deny the player access beyond the left/right bounds of the game.</w:t>
      </w:r>
    </w:p>
    <w:p w:rsidR="002C19B4" w:rsidRPr="00B74EE6" w:rsidRDefault="002C19B4" w:rsidP="00A274CD">
      <w:pPr>
        <w:rPr>
          <w:rStyle w:val="BookTitle"/>
          <w:b w:val="0"/>
          <w:i w:val="0"/>
          <w:lang w:val="en-SG"/>
        </w:rPr>
      </w:pPr>
    </w:p>
    <w:p w:rsidR="002C19B4" w:rsidRDefault="002C19B4" w:rsidP="00A274CD">
      <w:pPr>
        <w:rPr>
          <w:rStyle w:val="BookTitle"/>
          <w:b w:val="0"/>
          <w:i w:val="0"/>
          <w:lang w:val="en-SG"/>
        </w:rPr>
      </w:pPr>
      <w:r w:rsidRPr="00B74EE6">
        <w:rPr>
          <w:rStyle w:val="BookTitle"/>
          <w:b w:val="0"/>
          <w:i w:val="0"/>
          <w:lang w:val="en-SG"/>
        </w:rPr>
        <w:t>If the bounds extend beyond the game’s screen, the camera must move with the player until the bounds.</w:t>
      </w:r>
    </w:p>
    <w:p w:rsidR="00B74EE6" w:rsidRDefault="00B74EE6" w:rsidP="00A274CD">
      <w:pPr>
        <w:rPr>
          <w:rStyle w:val="BookTitle"/>
          <w:b w:val="0"/>
          <w:i w:val="0"/>
          <w:lang w:val="en-SG"/>
        </w:rPr>
      </w:pPr>
    </w:p>
    <w:p w:rsidR="00B74EE6" w:rsidRPr="00B74EE6" w:rsidRDefault="00B74EE6" w:rsidP="00A274CD">
      <w:pPr>
        <w:rPr>
          <w:rStyle w:val="BookTitle"/>
          <w:b w:val="0"/>
          <w:i w:val="0"/>
          <w:lang w:val="en-SG"/>
        </w:rPr>
      </w:pPr>
      <w:r>
        <w:rPr>
          <w:rStyle w:val="BookTitle"/>
          <w:b w:val="0"/>
          <w:i w:val="0"/>
          <w:lang w:val="en-SG"/>
        </w:rPr>
        <w:t>The game has no defined end, and can progress indefinitely. Score is equal to the number of tiles the player has dug forward.</w:t>
      </w:r>
      <w:bookmarkStart w:id="0" w:name="_GoBack"/>
      <w:bookmarkEnd w:id="0"/>
    </w:p>
    <w:sectPr w:rsidR="00B74EE6" w:rsidRPr="00B7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114CE"/>
    <w:multiLevelType w:val="multilevel"/>
    <w:tmpl w:val="A56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4CD"/>
    <w:rsid w:val="002C19B4"/>
    <w:rsid w:val="00566A63"/>
    <w:rsid w:val="005E56E3"/>
    <w:rsid w:val="006F5665"/>
    <w:rsid w:val="00A274CD"/>
    <w:rsid w:val="00B74EE6"/>
    <w:rsid w:val="00EA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0C899-233E-45A7-AC63-5CE6966D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43</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Mark Ang</cp:lastModifiedBy>
  <cp:revision>3</cp:revision>
  <dcterms:created xsi:type="dcterms:W3CDTF">2015-10-09T05:54:00Z</dcterms:created>
  <dcterms:modified xsi:type="dcterms:W3CDTF">2015-10-09T06:37:00Z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